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6B294420315C014CAD247625C1DB8C9B"/>
        </w:placeholder>
        <w:docPartList>
          <w:docPartGallery w:val="Quick Parts"/>
          <w:docPartCategory w:val=" Resume Name"/>
        </w:docPartList>
      </w:sdtPr>
      <w:sdtEndPr/>
      <w:sdtContent>
        <w:p w14:paraId="4724F4E6" w14:textId="77777777" w:rsidR="00856645" w:rsidRDefault="0031015E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25EE8BE629E68B479B1673EB6F1E7B8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22464">
                <w:t>Vishal Tandale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B35CF4EB5D4E41428EDC0411B366B4C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6FD40401" w14:textId="77777777" w:rsidR="00856645" w:rsidRDefault="00C22464">
              <w:pPr>
                <w:pStyle w:val="NoSpacing"/>
              </w:pPr>
              <w:r>
                <w:t>vishalt2000@gmail.com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34493AA7B38E784F8752AE65B122044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357D3BFD" w14:textId="77777777" w:rsidR="00394F3C" w:rsidRDefault="00C22464" w:rsidP="00C22464">
              <w:pPr>
                <w:pStyle w:val="NoSpacing"/>
              </w:pPr>
              <w:r>
                <w:t>571-439-9750</w:t>
              </w:r>
            </w:p>
          </w:sdtContent>
        </w:sdt>
        <w:p w14:paraId="33AA7C25" w14:textId="7B77E390" w:rsidR="00856645" w:rsidRDefault="00394F3C" w:rsidP="00C22464">
          <w:pPr>
            <w:pStyle w:val="NoSpacing"/>
          </w:pPr>
          <w:r>
            <w:t>github.com/2017vtandale</w:t>
          </w:r>
        </w:p>
      </w:sdtContent>
    </w:sdt>
    <w:p w14:paraId="2E6972EE" w14:textId="77777777" w:rsidR="00856645" w:rsidRDefault="0031015E">
      <w:pPr>
        <w:pStyle w:val="SectionHeading"/>
      </w:pPr>
      <w:r>
        <w:t>O</w:t>
      </w:r>
      <w:r>
        <w:t>bjectives</w:t>
      </w:r>
    </w:p>
    <w:p w14:paraId="1E6AE5FC" w14:textId="6482677C" w:rsidR="00856645" w:rsidRDefault="00255309">
      <w:r>
        <w:t>Find an internship working with big data analytics and machine learning.</w:t>
      </w:r>
    </w:p>
    <w:p w14:paraId="0605C001" w14:textId="77777777" w:rsidR="00856645" w:rsidRDefault="0031015E">
      <w:pPr>
        <w:pStyle w:val="SectionHeading"/>
      </w:pPr>
      <w:r>
        <w:t>Education</w:t>
      </w:r>
    </w:p>
    <w:p w14:paraId="25A39678" w14:textId="77777777" w:rsidR="00856645" w:rsidRDefault="00C22464">
      <w:pPr>
        <w:pStyle w:val="Subsection"/>
      </w:pPr>
      <w:r>
        <w:t>Thomas Jefferson High School Science and Technology</w:t>
      </w:r>
    </w:p>
    <w:p w14:paraId="0FD0449A" w14:textId="77777777" w:rsidR="00856645" w:rsidRDefault="00C22464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2013-2017</w:t>
      </w:r>
    </w:p>
    <w:p w14:paraId="43E4749A" w14:textId="77777777" w:rsidR="00856645" w:rsidRDefault="00C22464" w:rsidP="00C22464">
      <w:p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 w:rsidRPr="00C22464"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  <w:t>Relevant</w:t>
      </w:r>
      <w: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  <w:t xml:space="preserve"> Coursework</w:t>
      </w:r>
    </w:p>
    <w:p w14:paraId="2E5A1BAD" w14:textId="77777777" w:rsidR="00C22464" w:rsidRPr="00C22464" w:rsidRDefault="00C22464" w:rsidP="00C22464">
      <w:r>
        <w:t xml:space="preserve">Parallel Computing 1&amp;2, Artificial Intelligence 1&amp;2, Mobile and Web Development, AP Computer Science, BC Calculus, AP Statistics, </w:t>
      </w:r>
    </w:p>
    <w:p w14:paraId="51E48C9F" w14:textId="77777777" w:rsidR="00C22464" w:rsidRDefault="00C22464" w:rsidP="00C22464">
      <w:pPr>
        <w:pStyle w:val="SectionHeading"/>
      </w:pPr>
      <w:r>
        <w:t>Extracurriculars</w:t>
      </w:r>
    </w:p>
    <w:p w14:paraId="47F38242" w14:textId="77777777" w:rsidR="00C22464" w:rsidRDefault="00C22464" w:rsidP="00C22464">
      <w:pPr>
        <w:pStyle w:val="Subsection"/>
        <w:rPr>
          <w:vanish/>
          <w:specVanish/>
        </w:rPr>
      </w:pPr>
      <w:r>
        <w:t>Lincoln Douglass Debate</w:t>
      </w:r>
    </w:p>
    <w:p w14:paraId="63D8F74A" w14:textId="77777777" w:rsidR="00C22464" w:rsidRDefault="00C22464" w:rsidP="00C22464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</w:p>
    <w:p w14:paraId="1593BF81" w14:textId="77777777" w:rsidR="00C22464" w:rsidRDefault="00C22464" w:rsidP="00C22464">
      <w:pPr>
        <w:rPr>
          <w:rStyle w:val="Emphasis"/>
        </w:rPr>
      </w:pPr>
      <w:r>
        <w:rPr>
          <w:rStyle w:val="IntenseEmphasis"/>
        </w:rPr>
        <w:t>80</w:t>
      </w:r>
      <w:r w:rsidRPr="00C22464">
        <w:rPr>
          <w:rStyle w:val="IntenseEmphasis"/>
          <w:vertAlign w:val="superscript"/>
        </w:rPr>
        <w:t>th</w:t>
      </w:r>
      <w:r>
        <w:rPr>
          <w:rStyle w:val="IntenseEmphasis"/>
        </w:rPr>
        <w:t xml:space="preserve"> ranked in the country</w:t>
      </w:r>
      <w:r>
        <w:rPr>
          <w:rStyle w:val="IntenseEmphasis"/>
        </w:rPr>
        <w:t xml:space="preserve"> </w:t>
      </w:r>
      <w:r>
        <w:rPr>
          <w:rStyle w:val="Emphasis"/>
        </w:rPr>
        <w:t>2013</w:t>
      </w:r>
      <w:r>
        <w:rPr>
          <w:rStyle w:val="Emphasis"/>
        </w:rPr>
        <w:t xml:space="preserve"> – </w:t>
      </w:r>
      <w:r>
        <w:rPr>
          <w:rStyle w:val="Emphasis"/>
        </w:rPr>
        <w:t>Current</w:t>
      </w:r>
    </w:p>
    <w:p w14:paraId="602687BC" w14:textId="77777777" w:rsidR="00C22464" w:rsidRDefault="00C22464" w:rsidP="00C22464">
      <w:pPr>
        <w:pStyle w:val="ListParagraph"/>
        <w:numPr>
          <w:ilvl w:val="0"/>
          <w:numId w:val="5"/>
        </w:numPr>
      </w:pPr>
      <w:r>
        <w:t>Octafinalist Princeton Invitational 2016</w:t>
      </w:r>
    </w:p>
    <w:p w14:paraId="41322943" w14:textId="77777777" w:rsidR="00C22464" w:rsidRDefault="00C22464" w:rsidP="00C22464">
      <w:pPr>
        <w:pStyle w:val="ListParagraph"/>
        <w:numPr>
          <w:ilvl w:val="0"/>
          <w:numId w:val="5"/>
        </w:numPr>
      </w:pPr>
      <w:r>
        <w:t>Top 30 Speaker Princeton Invitational 2015</w:t>
      </w:r>
    </w:p>
    <w:p w14:paraId="3C65D3BF" w14:textId="77777777" w:rsidR="00C22464" w:rsidRDefault="00C22464" w:rsidP="00C22464">
      <w:pPr>
        <w:pStyle w:val="ListParagraph"/>
        <w:numPr>
          <w:ilvl w:val="0"/>
          <w:numId w:val="5"/>
        </w:numPr>
      </w:pPr>
      <w:r>
        <w:t>10</w:t>
      </w:r>
      <w:r w:rsidRPr="00C22464">
        <w:rPr>
          <w:vertAlign w:val="superscript"/>
        </w:rPr>
        <w:t>th</w:t>
      </w:r>
      <w:r>
        <w:t xml:space="preserve"> Place Metrofinals 2015 </w:t>
      </w:r>
    </w:p>
    <w:p w14:paraId="6B8B2FDC" w14:textId="5E4E2819" w:rsidR="00680B5B" w:rsidRDefault="00680B5B" w:rsidP="00680B5B">
      <w:pPr>
        <w:pStyle w:val="Subsection"/>
        <w:rPr>
          <w:vanish/>
          <w:specVanish/>
        </w:rPr>
      </w:pPr>
      <w:r>
        <w:t>American Computer Science League</w:t>
      </w:r>
      <w:r>
        <w:t>(ACSL) Teacher and Coordinator</w:t>
      </w:r>
    </w:p>
    <w:p w14:paraId="55B80115" w14:textId="77777777" w:rsidR="00680B5B" w:rsidRDefault="00680B5B" w:rsidP="00680B5B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</w:p>
    <w:p w14:paraId="0F0E6DB4" w14:textId="42333F61" w:rsidR="00680B5B" w:rsidRDefault="00680B5B" w:rsidP="00680B5B">
      <w:pPr>
        <w:rPr>
          <w:rStyle w:val="Emphasis"/>
        </w:rPr>
      </w:pPr>
      <w:r>
        <w:rPr>
          <w:rStyle w:val="Emphasis"/>
        </w:rPr>
        <w:t>2014</w:t>
      </w:r>
      <w:r>
        <w:rPr>
          <w:rStyle w:val="Emphasis"/>
        </w:rPr>
        <w:t xml:space="preserve"> – Current</w:t>
      </w:r>
    </w:p>
    <w:p w14:paraId="37935B85" w14:textId="013646AC" w:rsidR="00680B5B" w:rsidRDefault="00680B5B" w:rsidP="00680B5B">
      <w:pPr>
        <w:pStyle w:val="ListParagraph"/>
        <w:numPr>
          <w:ilvl w:val="0"/>
          <w:numId w:val="5"/>
        </w:numPr>
      </w:pPr>
      <w:r>
        <w:t>Started ACSL in two middle schools</w:t>
      </w:r>
    </w:p>
    <w:p w14:paraId="2B2AE1F2" w14:textId="0E1DF654" w:rsidR="00680B5B" w:rsidRDefault="00680B5B" w:rsidP="00680B5B">
      <w:pPr>
        <w:pStyle w:val="ListParagraph"/>
        <w:numPr>
          <w:ilvl w:val="0"/>
          <w:numId w:val="5"/>
        </w:numPr>
      </w:pPr>
      <w:r>
        <w:t>Coached team to 6</w:t>
      </w:r>
      <w:r w:rsidRPr="00680B5B">
        <w:rPr>
          <w:vertAlign w:val="superscript"/>
        </w:rPr>
        <w:t>th</w:t>
      </w:r>
      <w:r>
        <w:t xml:space="preserve"> place globally at All Star Competition</w:t>
      </w:r>
    </w:p>
    <w:p w14:paraId="64B58B97" w14:textId="2193D670" w:rsidR="00680B5B" w:rsidRDefault="00680B5B" w:rsidP="00680B5B">
      <w:pPr>
        <w:pStyle w:val="ListParagraph"/>
        <w:numPr>
          <w:ilvl w:val="0"/>
          <w:numId w:val="5"/>
        </w:numPr>
      </w:pPr>
      <w:r>
        <w:t>Manage, Teach, and Coach middle school students</w:t>
      </w:r>
      <w:r>
        <w:t xml:space="preserve"> </w:t>
      </w:r>
    </w:p>
    <w:p w14:paraId="4C230247" w14:textId="02BA96AB" w:rsidR="00680B5B" w:rsidRDefault="00680B5B" w:rsidP="00394F3C">
      <w:pPr>
        <w:pStyle w:val="Subsection"/>
      </w:pPr>
      <w:r>
        <w:t>Jefferson Speech and Debate</w:t>
      </w:r>
      <w:r>
        <w:t>(</w:t>
      </w:r>
      <w:r>
        <w:t>JSD</w:t>
      </w:r>
      <w:r>
        <w:t>)</w:t>
      </w:r>
    </w:p>
    <w:p w14:paraId="761B2A71" w14:textId="16E2BDF5" w:rsidR="00680B5B" w:rsidRDefault="00680B5B" w:rsidP="00680B5B">
      <w:pPr>
        <w:rPr>
          <w:rStyle w:val="Emphasis"/>
        </w:rPr>
      </w:pPr>
      <w:r w:rsidRPr="00394F3C">
        <w:rPr>
          <w:rStyle w:val="IntenseEmphasis"/>
        </w:rPr>
        <w:t>COO</w:t>
      </w:r>
      <w:r w:rsidRPr="00680B5B">
        <w:rPr>
          <w:rStyle w:val="Emphasis"/>
          <w:color w:val="FF0000"/>
        </w:rPr>
        <w:t xml:space="preserve"> </w:t>
      </w:r>
      <w:r>
        <w:rPr>
          <w:rStyle w:val="Emphasis"/>
        </w:rPr>
        <w:t>2015</w:t>
      </w:r>
      <w:r>
        <w:rPr>
          <w:rStyle w:val="Emphasis"/>
        </w:rPr>
        <w:t xml:space="preserve"> – Current</w:t>
      </w:r>
    </w:p>
    <w:p w14:paraId="0B382A4A" w14:textId="2C636B11" w:rsidR="00680B5B" w:rsidRDefault="00680B5B" w:rsidP="00680B5B">
      <w:pPr>
        <w:pStyle w:val="ListParagraph"/>
        <w:numPr>
          <w:ilvl w:val="0"/>
          <w:numId w:val="5"/>
        </w:numPr>
      </w:pPr>
      <w:r>
        <w:t>S</w:t>
      </w:r>
      <w:r>
        <w:t>tarted Non-Profit aimed at providing free debate classes</w:t>
      </w:r>
    </w:p>
    <w:p w14:paraId="04BB0877" w14:textId="4C9B4A5A" w:rsidR="00680B5B" w:rsidRDefault="00680B5B" w:rsidP="00680B5B">
      <w:pPr>
        <w:pStyle w:val="ListParagraph"/>
        <w:numPr>
          <w:ilvl w:val="0"/>
          <w:numId w:val="5"/>
        </w:numPr>
      </w:pPr>
      <w:r>
        <w:t>Ran Summer Seminar and Debate Tournament</w:t>
      </w:r>
    </w:p>
    <w:p w14:paraId="16407DD2" w14:textId="5CE63E5F" w:rsidR="00680B5B" w:rsidRDefault="00680B5B" w:rsidP="00680B5B">
      <w:pPr>
        <w:pStyle w:val="ListParagraph"/>
        <w:numPr>
          <w:ilvl w:val="0"/>
          <w:numId w:val="5"/>
        </w:numPr>
      </w:pPr>
      <w:r>
        <w:t>Started Debate Teams at 3 schools</w:t>
      </w:r>
      <w:r>
        <w:t xml:space="preserve"> </w:t>
      </w:r>
    </w:p>
    <w:p w14:paraId="2E7FAB38" w14:textId="77777777" w:rsidR="00680B5B" w:rsidRDefault="00680B5B" w:rsidP="00680B5B"/>
    <w:p w14:paraId="29790926" w14:textId="77777777" w:rsidR="00856645" w:rsidRDefault="00C22464">
      <w:pPr>
        <w:pStyle w:val="SectionHeading"/>
      </w:pPr>
      <w:r>
        <w:lastRenderedPageBreak/>
        <w:t xml:space="preserve">Work </w:t>
      </w:r>
      <w:r w:rsidR="0031015E">
        <w:t>E</w:t>
      </w:r>
      <w:r w:rsidR="0031015E">
        <w:t>xperience</w:t>
      </w:r>
    </w:p>
    <w:p w14:paraId="2360CA94" w14:textId="200FA239" w:rsidR="00856645" w:rsidRDefault="00394F3C">
      <w:pPr>
        <w:pStyle w:val="Subsection"/>
        <w:rPr>
          <w:vanish/>
          <w:specVanish/>
        </w:rPr>
      </w:pPr>
      <w:r>
        <w:t>RazorX2</w:t>
      </w:r>
    </w:p>
    <w:p w14:paraId="53484616" w14:textId="732915E4" w:rsidR="00856645" w:rsidRDefault="00394F3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ab/>
        <w:t>RazorX2.com</w:t>
      </w:r>
    </w:p>
    <w:p w14:paraId="16B5AE49" w14:textId="6768F8E3" w:rsidR="00856645" w:rsidRDefault="00394F3C">
      <w:pPr>
        <w:rPr>
          <w:rStyle w:val="Emphasis"/>
        </w:rPr>
      </w:pPr>
      <w:r>
        <w:rPr>
          <w:rStyle w:val="IntenseEmphasis"/>
        </w:rPr>
        <w:t>Intern</w:t>
      </w:r>
      <w:r w:rsidR="0031015E">
        <w:rPr>
          <w:rStyle w:val="IntenseEmphasis"/>
        </w:rPr>
        <w:t xml:space="preserve"> </w:t>
      </w:r>
      <w:r>
        <w:rPr>
          <w:rStyle w:val="Emphasis"/>
        </w:rPr>
        <w:t>July 2016</w:t>
      </w:r>
      <w:r w:rsidR="0031015E">
        <w:rPr>
          <w:rStyle w:val="Emphasis"/>
        </w:rPr>
        <w:t xml:space="preserve"> – </w:t>
      </w:r>
      <w:r>
        <w:rPr>
          <w:rStyle w:val="Emphasis"/>
        </w:rPr>
        <w:t>August 2016</w:t>
      </w:r>
    </w:p>
    <w:p w14:paraId="52EBD666" w14:textId="2DAEE54C" w:rsidR="00856645" w:rsidRDefault="00394F3C" w:rsidP="00C22464">
      <w:pPr>
        <w:pStyle w:val="ListParagraph"/>
        <w:numPr>
          <w:ilvl w:val="0"/>
          <w:numId w:val="5"/>
        </w:numPr>
      </w:pPr>
      <w:r>
        <w:t>Learned Agile Methodology</w:t>
      </w:r>
    </w:p>
    <w:p w14:paraId="3C8CE384" w14:textId="5FDF372E" w:rsidR="00C22464" w:rsidRDefault="00394F3C" w:rsidP="00C22464">
      <w:pPr>
        <w:pStyle w:val="ListParagraph"/>
        <w:numPr>
          <w:ilvl w:val="0"/>
          <w:numId w:val="5"/>
        </w:numPr>
      </w:pPr>
      <w:r>
        <w:t>Created VR Game</w:t>
      </w:r>
    </w:p>
    <w:p w14:paraId="04011E57" w14:textId="7A1FEABD" w:rsidR="00C22464" w:rsidRDefault="00394F3C" w:rsidP="00C22464">
      <w:pPr>
        <w:pStyle w:val="ListParagraph"/>
        <w:numPr>
          <w:ilvl w:val="0"/>
          <w:numId w:val="5"/>
        </w:numPr>
      </w:pPr>
      <w:r>
        <w:t>Magic Mirror</w:t>
      </w:r>
      <w:r w:rsidR="00C22464">
        <w:t xml:space="preserve"> </w:t>
      </w:r>
    </w:p>
    <w:p w14:paraId="71C8C864" w14:textId="66684490" w:rsidR="00394F3C" w:rsidRDefault="00394F3C" w:rsidP="00394F3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Jefferson Debate Camp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ab/>
        <w:t>JeffersonDebateCamp.com</w:t>
      </w:r>
    </w:p>
    <w:p w14:paraId="3EBCA2F5" w14:textId="2809CAD9" w:rsidR="00394F3C" w:rsidRDefault="00394F3C" w:rsidP="00394F3C">
      <w:pPr>
        <w:rPr>
          <w:rStyle w:val="Emphasis"/>
        </w:rPr>
      </w:pPr>
      <w:r>
        <w:rPr>
          <w:rStyle w:val="IntenseEmphasis"/>
        </w:rPr>
        <w:t>C00</w:t>
      </w:r>
      <w:r>
        <w:rPr>
          <w:rStyle w:val="IntenseEmphasis"/>
        </w:rPr>
        <w:t xml:space="preserve"> </w:t>
      </w:r>
      <w:r>
        <w:rPr>
          <w:rStyle w:val="Emphasis"/>
        </w:rPr>
        <w:t>March</w:t>
      </w:r>
      <w:r>
        <w:rPr>
          <w:rStyle w:val="Emphasis"/>
        </w:rPr>
        <w:t xml:space="preserve"> 2016 – </w:t>
      </w:r>
      <w:r>
        <w:rPr>
          <w:rStyle w:val="Emphasis"/>
        </w:rPr>
        <w:t>Current</w:t>
      </w:r>
    </w:p>
    <w:p w14:paraId="65C469F1" w14:textId="3641070F" w:rsidR="00394F3C" w:rsidRDefault="00394F3C" w:rsidP="00394F3C">
      <w:pPr>
        <w:pStyle w:val="ListParagraph"/>
        <w:numPr>
          <w:ilvl w:val="0"/>
          <w:numId w:val="5"/>
        </w:numPr>
      </w:pPr>
      <w:r>
        <w:t>Created LLC to run cheap for profit debate camps</w:t>
      </w:r>
    </w:p>
    <w:p w14:paraId="30B889C7" w14:textId="59F5C445" w:rsidR="00394F3C" w:rsidRDefault="00394F3C" w:rsidP="00394F3C">
      <w:pPr>
        <w:pStyle w:val="ListParagraph"/>
        <w:numPr>
          <w:ilvl w:val="0"/>
          <w:numId w:val="5"/>
        </w:numPr>
      </w:pPr>
      <w:r>
        <w:t>Ran two week camp with 7.8k net profit</w:t>
      </w:r>
    </w:p>
    <w:p w14:paraId="39F5ABD9" w14:textId="77777777" w:rsidR="00856645" w:rsidRDefault="0031015E">
      <w:pPr>
        <w:pStyle w:val="SectionHeading"/>
      </w:pPr>
      <w:r>
        <w:t>S</w:t>
      </w:r>
      <w:r>
        <w:t>kills</w:t>
      </w:r>
    </w:p>
    <w:p w14:paraId="546A1759" w14:textId="79C8F681" w:rsidR="00394F3C" w:rsidRDefault="00394F3C" w:rsidP="00394F3C">
      <w:pPr>
        <w:pStyle w:val="ListParagraph"/>
        <w:numPr>
          <w:ilvl w:val="0"/>
          <w:numId w:val="4"/>
        </w:numPr>
        <w:ind w:hanging="288"/>
      </w:pPr>
      <w:r>
        <w:t xml:space="preserve">Technical: Agile, </w:t>
      </w:r>
      <w:r w:rsidR="00255309">
        <w:t xml:space="preserve">Tensorflow, </w:t>
      </w:r>
      <w:bookmarkStart w:id="0" w:name="_GoBack"/>
      <w:bookmarkEnd w:id="0"/>
      <w:r>
        <w:t>Rails, HTML, CSS, Javascript, PHP, Angular, Postgressql, Python, C, OpenCV, MPI, Office</w:t>
      </w:r>
    </w:p>
    <w:p w14:paraId="3D5055E7" w14:textId="4DFC48DF" w:rsidR="00394F3C" w:rsidRDefault="00394F3C" w:rsidP="00394F3C">
      <w:pPr>
        <w:pStyle w:val="ListParagraph"/>
        <w:numPr>
          <w:ilvl w:val="0"/>
          <w:numId w:val="4"/>
        </w:numPr>
        <w:ind w:hanging="288"/>
      </w:pPr>
      <w:r>
        <w:t>Functional: Speaking, Organizing, Managing</w:t>
      </w:r>
    </w:p>
    <w:p w14:paraId="3BCD1856" w14:textId="77777777" w:rsidR="00C618DA" w:rsidRDefault="00C618DA">
      <w:pPr>
        <w:keepNext/>
        <w:keepLines/>
        <w:spacing w:before="120" w:after="0"/>
        <w:ind w:left="144"/>
        <w:outlineLvl w:val="0"/>
        <w:rPr>
          <w:rFonts w:ascii="Arial Black" w:eastAsia="SimSun" w:hAnsi="Arial Black" w:cs="Tahoma"/>
          <w:bCs/>
          <w:caps/>
          <w:color w:val="7A7A7A"/>
          <w:sz w:val="28"/>
          <w:szCs w:val="28"/>
        </w:rPr>
      </w:pPr>
      <w:r>
        <w:rPr>
          <w:rFonts w:ascii="Arial Black" w:eastAsia="SimSun" w:hAnsi="Arial Black" w:cs="Tahoma"/>
          <w:caps/>
          <w:color w:val="7A7A7A"/>
          <w:sz w:val="28"/>
          <w:szCs w:val="28"/>
        </w:rPr>
        <w:t>References</w:t>
      </w:r>
    </w:p>
    <w:p w14:paraId="21A9D426" w14:textId="77777777" w:rsidR="00587C12" w:rsidRPr="00587C12" w:rsidRDefault="00C618DA" w:rsidP="00587C12">
      <w:pPr>
        <w:pStyle w:val="ListParagraph"/>
        <w:numPr>
          <w:ilvl w:val="0"/>
          <w:numId w:val="7"/>
        </w:numPr>
        <w:spacing w:line="240" w:lineRule="auto"/>
      </w:pPr>
      <w:r>
        <w:t xml:space="preserve">Julie Pak(Boss at RazorX2) </w:t>
      </w:r>
      <w:r w:rsidR="00587C12" w:rsidRPr="00587C12">
        <w:t>juliepak@razorx2.com</w:t>
      </w:r>
    </w:p>
    <w:p w14:paraId="462B5E4E" w14:textId="26B7D576" w:rsidR="00C618DA" w:rsidRPr="00587C12" w:rsidRDefault="00587C12" w:rsidP="00587C12">
      <w:pPr>
        <w:pStyle w:val="ListParagraph"/>
        <w:numPr>
          <w:ilvl w:val="0"/>
          <w:numId w:val="7"/>
        </w:numPr>
        <w:rPr>
          <w:rFonts w:ascii="Arial" w:eastAsia="FZShuTi" w:hAnsi="Arial" w:cs="Arial"/>
        </w:rPr>
      </w:pPr>
      <w:r>
        <w:rPr>
          <w:rFonts w:ascii="Arial" w:eastAsia="FZShuTi" w:hAnsi="Arial" w:cs="Arial"/>
        </w:rPr>
        <w:t xml:space="preserve">Scott Philips(Eagle Ridge Principal) </w:t>
      </w:r>
      <w:r w:rsidRPr="00587C12">
        <w:rPr>
          <w:rFonts w:ascii="Arial" w:eastAsia="FZShuTi" w:hAnsi="Arial" w:cs="Arial"/>
        </w:rPr>
        <w:t>Scott.Phillips@lcps.org</w:t>
      </w:r>
    </w:p>
    <w:p w14:paraId="0A17E5D5" w14:textId="1F9BEC83" w:rsidR="00C618DA" w:rsidRDefault="00C618DA" w:rsidP="00C618DA">
      <w:pPr>
        <w:pStyle w:val="SectionHeading"/>
      </w:pPr>
    </w:p>
    <w:p w14:paraId="16125535" w14:textId="77777777" w:rsidR="00C618DA" w:rsidRDefault="00C618DA" w:rsidP="00C618DA"/>
    <w:p w14:paraId="2CF17E92" w14:textId="77777777" w:rsidR="00856645" w:rsidRDefault="00856645">
      <w:pPr>
        <w:spacing w:line="276" w:lineRule="auto"/>
      </w:pPr>
    </w:p>
    <w:sectPr w:rsidR="00856645">
      <w:footerReference w:type="default" r:id="rId13"/>
      <w:headerReference w:type="first" r:id="rId14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D4F9D" w14:textId="77777777" w:rsidR="0031015E" w:rsidRDefault="0031015E">
      <w:pPr>
        <w:spacing w:after="0" w:line="240" w:lineRule="auto"/>
      </w:pPr>
      <w:r>
        <w:separator/>
      </w:r>
    </w:p>
  </w:endnote>
  <w:endnote w:type="continuationSeparator" w:id="0">
    <w:p w14:paraId="30D880E2" w14:textId="77777777" w:rsidR="0031015E" w:rsidRDefault="0031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F6938" w14:textId="77777777" w:rsidR="00856645" w:rsidRDefault="00310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C4377F1" wp14:editId="735D54C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ADC58E4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E8A5CCA" wp14:editId="7D168D0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659E328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2CD846" wp14:editId="0471DF2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E7D6315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" fillcolor="#d1282e [3215]" stroked="f">
              <w10:wrap anchorx="margin" anchory="margin"/>
            </v:rect>
          </w:pict>
        </mc:Fallback>
      </mc:AlternateContent>
    </w:r>
  </w:p>
  <w:p w14:paraId="7DB45FA8" w14:textId="77777777" w:rsidR="00856645" w:rsidRDefault="003101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F8AC053" wp14:editId="2900EBDF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7DD627" w14:textId="77777777" w:rsidR="00856645" w:rsidRDefault="0031015E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1F8AC053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" filled="f" stroked="f" strokeweight=".5pt">
              <v:textbox style="layout-flow:vertical;mso-fit-shape-to-text:t" inset="0,0,0,0">
                <w:txbxContent>
                  <w:p w14:paraId="577DD627" w14:textId="77777777" w:rsidR="00856645" w:rsidRDefault="0031015E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B22A8" w14:textId="77777777" w:rsidR="0031015E" w:rsidRDefault="0031015E">
      <w:pPr>
        <w:spacing w:after="0" w:line="240" w:lineRule="auto"/>
      </w:pPr>
      <w:r>
        <w:separator/>
      </w:r>
    </w:p>
  </w:footnote>
  <w:footnote w:type="continuationSeparator" w:id="0">
    <w:p w14:paraId="3A8BA9A0" w14:textId="77777777" w:rsidR="0031015E" w:rsidRDefault="0031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3AEFD" w14:textId="77777777" w:rsidR="00856645" w:rsidRDefault="00310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3659AF0" wp14:editId="0BF5A34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CBFAC71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84EC0C" wp14:editId="2B6076B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8A4ECC3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B7ACC4" wp14:editId="576BA3F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7EA7DA7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" fillcolor="#d1282e [3215]" stroked="f">
              <w10:wrap anchorx="margin" anchory="margin"/>
            </v:rect>
          </w:pict>
        </mc:Fallback>
      </mc:AlternateContent>
    </w:r>
  </w:p>
  <w:p w14:paraId="10ED09DD" w14:textId="77777777" w:rsidR="00856645" w:rsidRDefault="008566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28E1"/>
    <w:multiLevelType w:val="hybridMultilevel"/>
    <w:tmpl w:val="B58A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18733A3E"/>
    <w:multiLevelType w:val="hybridMultilevel"/>
    <w:tmpl w:val="40FC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64984"/>
    <w:multiLevelType w:val="hybridMultilevel"/>
    <w:tmpl w:val="164A5CF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64"/>
    <w:rsid w:val="00255309"/>
    <w:rsid w:val="0031015E"/>
    <w:rsid w:val="00394F3C"/>
    <w:rsid w:val="00587C12"/>
    <w:rsid w:val="00680B5B"/>
    <w:rsid w:val="00856645"/>
    <w:rsid w:val="00A33BDC"/>
    <w:rsid w:val="00C22464"/>
    <w:rsid w:val="00C6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0D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246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246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3BD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shal/Library/Containers/com.microsoft.Word/Data/Library/Caches/1033/TM01840839/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294420315C014CAD247625C1DB8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19CE-71C7-A84D-B490-041F48E00F93}"/>
      </w:docPartPr>
      <w:docPartBody>
        <w:p w:rsidR="00000000" w:rsidRDefault="00232FE2">
          <w:pPr>
            <w:pStyle w:val="6B294420315C014CAD247625C1DB8C9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5EE8BE629E68B479B1673EB6F1E7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8410A-DF8B-DB49-95F3-300F7F89BC1D}"/>
      </w:docPartPr>
      <w:docPartBody>
        <w:p w:rsidR="00000000" w:rsidRDefault="00232FE2">
          <w:pPr>
            <w:pStyle w:val="25EE8BE629E68B479B1673EB6F1E7B8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35CF4EB5D4E41428EDC0411B366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FBF4D-4AA8-AC42-A5C0-5BF87FEA8707}"/>
      </w:docPartPr>
      <w:docPartBody>
        <w:p w:rsidR="00000000" w:rsidRDefault="00232FE2">
          <w:pPr>
            <w:pStyle w:val="B35CF4EB5D4E41428EDC0411B366B4C0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4493AA7B38E784F8752AE65B122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BE35E-25BF-5D48-A282-848781B80398}"/>
      </w:docPartPr>
      <w:docPartBody>
        <w:p w:rsidR="00000000" w:rsidRDefault="00232FE2">
          <w:pPr>
            <w:pStyle w:val="34493AA7B38E784F8752AE65B122044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22"/>
    <w:rsid w:val="00232FE2"/>
    <w:rsid w:val="0098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B294420315C014CAD247625C1DB8C9B">
    <w:name w:val="6B294420315C014CAD247625C1DB8C9B"/>
  </w:style>
  <w:style w:type="paragraph" w:customStyle="1" w:styleId="25EE8BE629E68B479B1673EB6F1E7B8E">
    <w:name w:val="25EE8BE629E68B479B1673EB6F1E7B8E"/>
  </w:style>
  <w:style w:type="paragraph" w:customStyle="1" w:styleId="B35CF4EB5D4E41428EDC0411B366B4C0">
    <w:name w:val="B35CF4EB5D4E41428EDC0411B366B4C0"/>
  </w:style>
  <w:style w:type="paragraph" w:customStyle="1" w:styleId="06F6D382F7AF5648864222243F0D1890">
    <w:name w:val="06F6D382F7AF5648864222243F0D1890"/>
  </w:style>
  <w:style w:type="paragraph" w:customStyle="1" w:styleId="34493AA7B38E784F8752AE65B1220447">
    <w:name w:val="34493AA7B38E784F8752AE65B1220447"/>
  </w:style>
  <w:style w:type="paragraph" w:customStyle="1" w:styleId="3E5AD3570403B2479300046EA077AEF1">
    <w:name w:val="3E5AD3570403B2479300046EA077AEF1"/>
  </w:style>
  <w:style w:type="paragraph" w:customStyle="1" w:styleId="9538B71BA1CBCB4183E8747DF3CD729B">
    <w:name w:val="9538B71BA1CBCB4183E8747DF3CD729B"/>
  </w:style>
  <w:style w:type="paragraph" w:customStyle="1" w:styleId="6FB1EAE44EC8754882BCC2FF9536E395">
    <w:name w:val="6FB1EAE44EC8754882BCC2FF9536E395"/>
  </w:style>
  <w:style w:type="paragraph" w:customStyle="1" w:styleId="E127AF2BF847574EAB034D5C7CB6AC88">
    <w:name w:val="E127AF2BF847574EAB034D5C7CB6AC88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86722"/>
    <w:rPr>
      <w:b/>
      <w:bCs/>
      <w:i/>
      <w:iCs/>
      <w:color w:val="44546A" w:themeColor="text2"/>
    </w:rPr>
  </w:style>
  <w:style w:type="paragraph" w:customStyle="1" w:styleId="159584FF69EE3E4B8E5F183D58028780">
    <w:name w:val="159584FF69EE3E4B8E5F183D58028780"/>
  </w:style>
  <w:style w:type="paragraph" w:customStyle="1" w:styleId="FB9BFB990490E746AA2CA37E1808B6C3">
    <w:name w:val="FB9BFB990490E746AA2CA37E1808B6C3"/>
  </w:style>
  <w:style w:type="paragraph" w:customStyle="1" w:styleId="D08D804EA9FA9B45940218FD9771CFAF">
    <w:name w:val="D08D804EA9FA9B45940218FD9771CFAF"/>
  </w:style>
  <w:style w:type="paragraph" w:customStyle="1" w:styleId="196D23711B75A64DB2501FFE02B7D5F6">
    <w:name w:val="196D23711B75A64DB2501FFE02B7D5F6"/>
  </w:style>
  <w:style w:type="paragraph" w:customStyle="1" w:styleId="5CE7B30948BAC54597E8AFF3A0DA1B85">
    <w:name w:val="5CE7B30948BAC54597E8AFF3A0DA1B85"/>
  </w:style>
  <w:style w:type="character" w:styleId="Emphasis">
    <w:name w:val="Emphasis"/>
    <w:basedOn w:val="DefaultParagraphFont"/>
    <w:uiPriority w:val="20"/>
    <w:qFormat/>
    <w:rsid w:val="00986722"/>
    <w:rPr>
      <w:i/>
      <w:iCs/>
    </w:rPr>
  </w:style>
  <w:style w:type="paragraph" w:customStyle="1" w:styleId="05ADA653B93AFF47B9998B6379FFB8AE">
    <w:name w:val="05ADA653B93AFF47B9998B6379FFB8AE"/>
  </w:style>
  <w:style w:type="paragraph" w:customStyle="1" w:styleId="A8CF13C133F04F48A3803C945B8CCDBD">
    <w:name w:val="A8CF13C133F04F48A3803C945B8CCDBD"/>
  </w:style>
  <w:style w:type="paragraph" w:customStyle="1" w:styleId="A3A278C9CABB8E49A099DDA6110E99F8">
    <w:name w:val="A3A278C9CABB8E49A099DDA6110E99F8"/>
  </w:style>
  <w:style w:type="paragraph" w:customStyle="1" w:styleId="562DDA1215A50745B9F0D6D0A9F06E2D">
    <w:name w:val="562DDA1215A50745B9F0D6D0A9F06E2D"/>
  </w:style>
  <w:style w:type="paragraph" w:customStyle="1" w:styleId="CB0FEE3519D7B546AB1E26792B6F5447">
    <w:name w:val="CB0FEE3519D7B546AB1E26792B6F5447"/>
    <w:rsid w:val="00986722"/>
  </w:style>
  <w:style w:type="paragraph" w:customStyle="1" w:styleId="82A2C76FB5697C4AB06962BC84412973">
    <w:name w:val="82A2C76FB5697C4AB06962BC84412973"/>
    <w:rsid w:val="00986722"/>
  </w:style>
  <w:style w:type="paragraph" w:customStyle="1" w:styleId="0117FF3382B3FC4F8A1DC6DE339D3BFE">
    <w:name w:val="0117FF3382B3FC4F8A1DC6DE339D3BFE"/>
    <w:rsid w:val="00986722"/>
  </w:style>
  <w:style w:type="paragraph" w:customStyle="1" w:styleId="8869BC3107B354478044189A702218A4">
    <w:name w:val="8869BC3107B354478044189A702218A4"/>
    <w:rsid w:val="00986722"/>
  </w:style>
  <w:style w:type="paragraph" w:customStyle="1" w:styleId="3BE3398A2141AE41B3D9F1556C8FF3F2">
    <w:name w:val="3BE3398A2141AE41B3D9F1556C8FF3F2"/>
    <w:rsid w:val="00986722"/>
  </w:style>
  <w:style w:type="paragraph" w:customStyle="1" w:styleId="B262201804DEBC479564E6CDBFA154C3">
    <w:name w:val="B262201804DEBC479564E6CDBFA154C3"/>
    <w:rsid w:val="00986722"/>
  </w:style>
  <w:style w:type="paragraph" w:customStyle="1" w:styleId="2695153C5D9F6F42AF1827BE003D19ED">
    <w:name w:val="2695153C5D9F6F42AF1827BE003D19ED"/>
    <w:rsid w:val="00986722"/>
  </w:style>
  <w:style w:type="paragraph" w:customStyle="1" w:styleId="AFB62B057374FA4D9DD4A84F44A29B22">
    <w:name w:val="AFB62B057374FA4D9DD4A84F44A29B22"/>
    <w:rsid w:val="00986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>571-439-9750</CompanyPhone>
  <CompanyFax/>
  <CompanyEmail>vishalt2000@gmail.com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BusinessGroup xmlns="4873beb7-5857-4685-be1f-d57550cc96cc" xsi:nil="true"/>
    <TPFriendlyName xmlns="4873beb7-5857-4685-be1f-d57550cc96cc" xsi:nil="true"/>
    <NumericId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IntlLangReviewDate xmlns="4873beb7-5857-4685-be1f-d57550cc96cc">2010-03-08T21:43:00+00:00</IntlLangReviewDate>
    <PublishStatusLookup xmlns="4873beb7-5857-4685-be1f-d57550cc96cc">
      <Value>754413</Value>
      <Value>1309349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</PublishTargets>
    <TimesCloned xmlns="4873beb7-5857-4685-be1f-d57550cc96cc" xsi:nil="true"/>
    <Provider xmlns="4873beb7-5857-4685-be1f-d57550cc96cc" xsi:nil="true"/>
    <AcquiredFrom xmlns="4873beb7-5857-4685-be1f-d57550cc96cc">Community</AcquiredFrom>
    <FriendlyTitle xmlns="4873beb7-5857-4685-be1f-d57550cc96cc" xsi:nil="true"/>
    <LastHandOff xmlns="4873beb7-5857-4685-be1f-d57550cc96cc" xsi:nil="true"/>
    <AssetStart xmlns="4873beb7-5857-4685-be1f-d57550cc96cc">2010-03-08T21:27:00+00:00</AssetStart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 xsi:nil="true"/>
    <Downloads xmlns="4873beb7-5857-4685-be1f-d57550cc96cc">0</Downloads>
    <CSXHash xmlns="4873beb7-5857-4685-be1f-d57550cc96cc" xsi:nil="true"/>
    <VoteCount xmlns="4873beb7-5857-4685-be1f-d57550cc96cc" xsi:nil="true"/>
    <OOCacheId xmlns="4873beb7-5857-4685-be1f-d57550cc96cc" xsi:nil="true"/>
    <IsDeleted xmlns="4873beb7-5857-4685-be1f-d57550cc96cc">false</IsDeleted>
    <InternalTagsTaxHTField0 xmlns="4873beb7-5857-4685-be1f-d57550cc96cc">
      <Terms xmlns="http://schemas.microsoft.com/office/infopath/2007/PartnerControls"/>
    </InternalTagsTaxHTField0>
    <AssetExpire xmlns="4873beb7-5857-4685-be1f-d57550cc96cc">2038-12-31T08:00:00+00:00</AssetExpire>
    <DSATActionTaken xmlns="4873beb7-5857-4685-be1f-d57550cc96cc">Best Bets</DSATActionTaken>
    <CSXSubmissionMarket xmlns="4873beb7-5857-4685-be1f-d57550cc96cc" xsi:nil="true"/>
    <LocPublishedDependentAssetsLookup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BugNumber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Milestone xmlns="4873beb7-5857-4685-be1f-d57550cc96cc" xsi:nil="true"/>
    <OriginAsset xmlns="4873beb7-5857-4685-be1f-d57550cc96cc" xsi:nil="true"/>
    <TPComponent xmlns="4873beb7-5857-4685-be1f-d57550cc96cc" xsi:nil="true"/>
    <RecommendationsModifier xmlns="4873beb7-5857-4685-be1f-d57550cc96cc" xsi:nil="true"/>
    <AssetId xmlns="4873beb7-5857-4685-be1f-d57550cc96cc">TP101840838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>2010-03-08T21:43:00+00:00</HandoffToMSDN>
    <PlannedPubDate xmlns="4873beb7-5857-4685-be1f-d57550cc96cc">2010-03-08T21:43:00+00:00</PlannedPubDate>
    <IntlLangReviewer xmlns="4873beb7-5857-4685-be1f-d57550cc96cc" xsi:nil="true"/>
    <TrustLevel xmlns="4873beb7-5857-4685-be1f-d57550cc96cc">1 Microsoft Managed Content</TrustLevel>
    <LocLastLocAttemptVersionLookup xmlns="4873beb7-5857-4685-be1f-d57550cc96cc">21546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TPNamespace xmlns="4873beb7-5857-4685-be1f-d57550cc96cc" xsi:nil="true"/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OutputCachingOn xmlns="4873beb7-5857-4685-be1f-d57550cc96cc">true</OutputCachingOn>
    <IntlLangReview xmlns="4873beb7-5857-4685-be1f-d57550cc96cc" xsi:nil="true"/>
    <UAProjectedTotalWords xmlns="4873beb7-5857-4685-be1f-d57550cc96cc" xsi:nil="true"/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2010-03-08T21:43:00+00:00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LocMarketGroupTiers2 xmlns="4873beb7-5857-4685-be1f-d57550cc96cc" xsi:nil="true"/>
    <OriginalRelease xmlns="4873beb7-5857-4685-be1f-d57550cc96cc">15</OriginalRelea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A9EFF-F807-4F31-A53D-B1E4BF62B6B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2A2DBE0-955A-43AF-9C29-66C447863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284113F6-259E-204F-BAB0-15CCF27B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design).dotx</Template>
  <TotalTime>20</TotalTime>
  <Pages>2</Pages>
  <Words>234</Words>
  <Characters>1340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Objectives</vt:lpstr>
      <vt:lpstr>Education</vt:lpstr>
      <vt:lpstr>    Thomas Jefferson High School Science and Technology</vt:lpstr>
      <vt:lpstr>Extracurriculars</vt:lpstr>
      <vt:lpstr>    Lincoln Douglass Debate</vt:lpstr>
      <vt:lpstr>    American Computer Science League(ACSL) Teacher and Coordinator</vt:lpstr>
      <vt:lpstr>    Jefferson Speech and Debate(JSD)</vt:lpstr>
      <vt:lpstr>Work Experience</vt:lpstr>
      <vt:lpstr>    RazorX2</vt:lpstr>
      <vt:lpstr>Skills</vt:lpstr>
      <vt:lpstr>References</vt:lpstr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Tandale</dc:creator>
  <cp:lastModifiedBy>Vishal Tandale</cp:lastModifiedBy>
  <cp:revision>5</cp:revision>
  <dcterms:created xsi:type="dcterms:W3CDTF">2017-02-03T03:10:00Z</dcterms:created>
  <dcterms:modified xsi:type="dcterms:W3CDTF">2017-02-03T03:40:00Z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true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